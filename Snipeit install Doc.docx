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1. Connect to Ubuntu server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Highly recommend to use a SSH client for connectivity and it will make easy to copy/paste commands as compare to directly interacting with your Ubuntu server console.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br/>
        <w:t>I will be using Putty as SSH client. Here is the direct link to </w:t>
      </w:r>
      <w:hyperlink r:id="rId5" w:tgtFrame="_blank" w:history="1">
        <w:r w:rsidRPr="00A201DB">
          <w:rPr>
            <w:rFonts w:ascii="Open Sans" w:eastAsia="Times New Roman" w:hAnsi="Open Sans" w:cs="Open Sans"/>
            <w:sz w:val="21"/>
            <w:szCs w:val="21"/>
            <w:u w:val="single"/>
            <w:bdr w:val="none" w:sz="0" w:space="0" w:color="auto" w:frame="1"/>
            <w:lang w:eastAsia="en-GB"/>
          </w:rPr>
          <w:t>download Putty</w:t>
        </w:r>
      </w:hyperlink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or you could use your preferred SSH client.</w:t>
      </w:r>
    </w:p>
    <w:p w:rsidR="00A201DB" w:rsidRPr="00A201DB" w:rsidRDefault="00A201DB" w:rsidP="00A201DB">
      <w:p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"https://blog.masteringmdm.com/wp-content/uploads/2020/10/image.png"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5604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OpenSSH server status/installation</w:t>
      </w:r>
    </w:p>
    <w:p w:rsidR="00A201DB" w:rsidRPr="00A201DB" w:rsidRDefault="00A201DB" w:rsidP="00A201DB">
      <w:pPr>
        <w:numPr>
          <w:ilvl w:val="0"/>
          <w:numId w:val="1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OpenSSH is already installed. You can check SSH server status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ssh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status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"https://blog.masteringmdm.com/wp-content/uploads/2020/10/openssh-status.png"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1443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numPr>
          <w:ilvl w:val="0"/>
          <w:numId w:val="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If Open SSH server is not installed, you can install it by using the following commands: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apt install OpenSSH-Server</w:t>
      </w:r>
    </w:p>
    <w:p w:rsidR="00A201DB" w:rsidRPr="00A201DB" w:rsidRDefault="00A201DB" w:rsidP="00A201DB">
      <w:pPr>
        <w:numPr>
          <w:ilvl w:val="0"/>
          <w:numId w:val="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t>Verify Open SSH server status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ssh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status</w:t>
      </w:r>
    </w:p>
    <w:p w:rsidR="00A201DB" w:rsidRPr="00A201DB" w:rsidRDefault="00A201DB" w:rsidP="00A201DB">
      <w:pPr>
        <w:numPr>
          <w:ilvl w:val="0"/>
          <w:numId w:val="4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Open SSH server’s configuration file is located here, file name is 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sshd_config</w:t>
      </w:r>
      <w:proofErr w:type="spellEnd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. Open SSH should work out of the box, however, you can edit it if needed with your preferred choice of editor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cd /etc/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ssh</w:t>
      </w:r>
      <w:proofErr w:type="spellEnd"/>
    </w:p>
    <w:p w:rsidR="00A201DB" w:rsidRPr="00A201DB" w:rsidRDefault="00A201DB" w:rsidP="00A201DB">
      <w:pPr>
        <w:rPr>
          <w:rFonts w:ascii="Times New Roman" w:eastAsia="Times New Roman" w:hAnsi="Times New Roman" w:cs="Times New Roman"/>
          <w:lang w:eastAsia="en-GB"/>
        </w:rPr>
      </w:pPr>
      <w:r w:rsidRPr="00A201D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201DB">
        <w:rPr>
          <w:rFonts w:ascii="Times New Roman" w:eastAsia="Times New Roman" w:hAnsi="Times New Roman" w:cs="Times New Roman"/>
          <w:lang w:eastAsia="en-GB"/>
        </w:rPr>
        <w:instrText xml:space="preserve"> INCLUDEPICTURE "https://blog.masteringmdm.com/wp-content/uploads/2020/10/image-1-1024x120.png" \* MERGEFORMATINET </w:instrText>
      </w:r>
      <w:r w:rsidRPr="00A201D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201D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5731510" cy="671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</w:pP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2. Update/Upgrade installed packages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Update and upgrade installed packages on Ubuntu server. You will need to run this command as 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sudo</w:t>
      </w:r>
      <w:proofErr w:type="spellEnd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 and enter ‘y’ when prompted to confirm.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apt update &amp;&amp;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apt upgrade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"https://blog.masteringmdm.com/wp-content/uploads/2020/10/image-2.png"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489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3. Install NGINX, MySQL, PHP and PHP FPM</w:t>
      </w:r>
    </w:p>
    <w:p w:rsidR="00A201DB" w:rsidRPr="00A201DB" w:rsidRDefault="00A201DB" w:rsidP="00A201DB">
      <w:pPr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Install NGINX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apt install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</w:p>
    <w:p w:rsidR="00A201DB" w:rsidRPr="00A201DB" w:rsidRDefault="00A201DB" w:rsidP="00A201DB">
      <w:pPr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Install MySQL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apt install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-server</w:t>
      </w:r>
    </w:p>
    <w:p w:rsidR="00A201DB" w:rsidRPr="00A201DB" w:rsidRDefault="00A201DB" w:rsidP="00A201DB">
      <w:pPr>
        <w:numPr>
          <w:ilvl w:val="0"/>
          <w:numId w:val="5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Install PHP and PHP-FPM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add-apt-repository universe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apt install php-fpm php-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br/>
        <w:t>Check versions</w:t>
      </w:r>
    </w:p>
    <w:p w:rsidR="00A201DB" w:rsidRPr="00A201DB" w:rsidRDefault="00A201DB" w:rsidP="00A201DB">
      <w:pPr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MySQL server version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-V</w:t>
      </w:r>
    </w:p>
    <w:p w:rsidR="00A201DB" w:rsidRPr="00A201DB" w:rsidRDefault="00A201DB" w:rsidP="00A201DB">
      <w:pPr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NGINX version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-V</w:t>
      </w:r>
    </w:p>
    <w:p w:rsidR="00A201DB" w:rsidRPr="00A201DB" w:rsidRDefault="00A201DB" w:rsidP="00A201DB">
      <w:pPr>
        <w:numPr>
          <w:ilvl w:val="0"/>
          <w:numId w:val="6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PHP Version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php --version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 Test Installation</w:t>
      </w:r>
    </w:p>
    <w:p w:rsidR="00A201DB" w:rsidRPr="00A201DB" w:rsidRDefault="00A201DB" w:rsidP="00A201DB">
      <w:pPr>
        <w:numPr>
          <w:ilvl w:val="0"/>
          <w:numId w:val="7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t>NGINX: Browse to IP address of your server and you should see NGINX generic web page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br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"https://blog.masteringmdm.com/wp-content/uploads/2021/02/SNIPE-Ubuntu-NGINX-01.png"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5245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numPr>
          <w:ilvl w:val="0"/>
          <w:numId w:val="7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MySQL: Run the following command to see the status of MySQL Server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status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  <w:t>4. Create a new site and test PHP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 this step, we will create a new site for Snipe-IT, disable default site and test php. Also, we will restart the relevant services. We will come back to this later and update the root folder once SNIPE-IT is downloaded.</w:t>
      </w:r>
    </w:p>
    <w:p w:rsidR="00A201DB" w:rsidRPr="00A201DB" w:rsidRDefault="00A201DB" w:rsidP="00A201DB">
      <w:pPr>
        <w:numPr>
          <w:ilvl w:val="0"/>
          <w:numId w:val="8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Create new site with name ams.teknex.com.au, you can update this name if you like to something else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nano /etc/nginx/sites-available/ams.teknex.com.au</w:t>
      </w:r>
    </w:p>
    <w:p w:rsidR="00A201DB" w:rsidRPr="00A201DB" w:rsidRDefault="00A201DB" w:rsidP="00A201DB">
      <w:pPr>
        <w:numPr>
          <w:ilvl w:val="0"/>
          <w:numId w:val="8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Add site content as follows, update Directory if you download Snipe-IT in a different folder and Server Name to your Ubuntu Server’s IP address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server 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{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listen 80;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listen 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[</w:t>
      </w: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::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]</w:t>
      </w: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:80;</w:t>
      </w:r>
    </w:p>
    <w:p w:rsidR="00A201DB" w:rsidRPr="00A201DB" w:rsidRDefault="00A201DB" w:rsidP="00A201DB">
      <w:pPr>
        <w:shd w:val="clear" w:color="auto" w:fill="ECEEF0"/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server_name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172.24.200.95;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root /var/www/html;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index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index.php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index.html index.htm;</w:t>
      </w:r>
    </w:p>
    <w:p w:rsidR="00A201DB" w:rsidRPr="00A201DB" w:rsidRDefault="00A201DB" w:rsidP="00A201DB">
      <w:pPr>
        <w:shd w:val="clear" w:color="auto" w:fill="ECEEF0"/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access_log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/var/log/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/ams.teknex.com.au.access.log;</w:t>
      </w:r>
    </w:p>
    <w:p w:rsidR="00A201DB" w:rsidRPr="00A201DB" w:rsidRDefault="00A201DB" w:rsidP="00A201DB">
      <w:pPr>
        <w:shd w:val="clear" w:color="auto" w:fill="ECEEF0"/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error_log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/var/log/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/ams.teknex.com.au.error.log;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location / 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{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try_files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$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uri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$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uri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 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index.php$is_args$args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}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location ~ \.php$ 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{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include snippets/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fastcgi-php.conf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fastcgi_pass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unix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:/var/run/php/php7.4-fpm.sock;</w:t>
      </w:r>
    </w:p>
    <w:p w:rsidR="00A201DB" w:rsidRPr="00A201DB" w:rsidRDefault="00A201DB" w:rsidP="00A201DB">
      <w:pPr>
        <w:shd w:val="clear" w:color="auto" w:fill="ECEEF0"/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include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fastcgi_params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fastcgi_param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SCRIPT_FILENAME $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document_root$fastcgi_script_name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fastcgi_intercept_errors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on;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}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lastRenderedPageBreak/>
        <w:t>}</w:t>
      </w:r>
    </w:p>
    <w:tbl>
      <w:tblPr>
        <w:tblW w:w="12113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2968"/>
        <w:gridCol w:w="6787"/>
      </w:tblGrid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Config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Update</w:t>
            </w:r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server_name</w:t>
            </w:r>
            <w:proofErr w:type="spellEnd"/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Enter your server’s IP Address/Host Name</w:t>
            </w:r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access_log</w:t>
            </w:r>
            <w:proofErr w:type="spellEnd"/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Update name of your website</w:t>
            </w:r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error_log</w:t>
            </w:r>
            <w:proofErr w:type="spellEnd"/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Update name of your website</w:t>
            </w:r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location ~ \.php$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 xml:space="preserve">Update PHP-FPM version in </w:t>
            </w: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fastcgi_pass</w:t>
            </w:r>
            <w:proofErr w:type="spellEnd"/>
          </w:p>
        </w:tc>
      </w:tr>
    </w:tbl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Easiest way to check PHP-FPM version is by typing the following in the terminal and hit tab. This should populate the value as shown below. For instance if your PHP-FPM version is 7.4 then enter the value as php7.4-fpm.</w:t>
      </w:r>
    </w:p>
    <w:p w:rsidR="00A201DB" w:rsidRPr="00A201DB" w:rsidRDefault="00A201DB" w:rsidP="00A201DB">
      <w:pPr>
        <w:shd w:val="clear" w:color="auto" w:fill="272822"/>
        <w:spacing w:line="38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GB"/>
        </w:rPr>
        <w:t>php-fpm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"https://blog.masteringmdm.com/wp-content/uploads/2021/02/SNIPE-Ubuntu-NGINX-07.gif"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3276600" cy="81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Enable new site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ln -s /etc/nginx/sites-available/ams.teknex.com.au /etc/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/sites-enabled/</w:t>
      </w:r>
    </w:p>
    <w:p w:rsidR="00A201DB" w:rsidRPr="00A201DB" w:rsidRDefault="00A201DB" w:rsidP="00A201DB">
      <w:pPr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Disable default site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unlink /etc/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/sites-enabled/default</w:t>
      </w:r>
    </w:p>
    <w:p w:rsidR="00A201DB" w:rsidRPr="00A201DB" w:rsidRDefault="00A201DB" w:rsidP="00A201DB">
      <w:pPr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Restart Nginx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restart</w:t>
      </w:r>
    </w:p>
    <w:p w:rsidR="00A201DB" w:rsidRPr="00A201DB" w:rsidRDefault="00A201DB" w:rsidP="00A201DB">
      <w:pPr>
        <w:numPr>
          <w:ilvl w:val="0"/>
          <w:numId w:val="9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PHP: Create a simple PHP page and browse to 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IP_Address</w:t>
      </w:r>
      <w:proofErr w:type="spellEnd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/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phpinfo.php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bash -c "echo -e '&lt;?php\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nphpinfo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();\n?&gt;' &gt; /var/www/html/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phpinfo.php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"</w:t>
      </w:r>
    </w:p>
    <w:p w:rsidR="00A201DB" w:rsidRPr="00A201DB" w:rsidRDefault="00A201DB" w:rsidP="00A201DB">
      <w:pPr>
        <w:shd w:val="clear" w:color="auto" w:fill="FFFFFF"/>
        <w:spacing w:line="330" w:lineRule="atLeast"/>
        <w:ind w:left="720" w:hanging="360"/>
        <w:textAlignment w:val="baseline"/>
        <w:rPr>
          <w:rFonts w:ascii="inherit" w:eastAsia="Times New Roman" w:hAnsi="inherit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begin"/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instrText xml:space="preserve"> INCLUDEPICTURE "https://blog.masteringmdm.com/wp-content/uploads/2021/02/SNIPE-Ubuntu-NGINX-02.png" \* MERGEFORMATINET </w:instrText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separate"/>
      </w:r>
      <w:r w:rsidRPr="00A201DB">
        <w:rPr>
          <w:rFonts w:ascii="inherit" w:eastAsia="Times New Roman" w:hAnsi="inherit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2785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pacing w:before="100" w:beforeAutospacing="1" w:line="330" w:lineRule="atLeast"/>
        <w:textAlignment w:val="baseline"/>
        <w:rPr>
          <w:rFonts w:ascii="inherit" w:eastAsia="Times New Roman" w:hAnsi="inherit" w:cs="Open Sans"/>
          <w:b/>
          <w:bCs/>
          <w:i/>
          <w:iCs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i/>
          <w:iCs/>
          <w:sz w:val="21"/>
          <w:szCs w:val="21"/>
          <w:lang w:eastAsia="en-GB"/>
        </w:rPr>
        <w:t>Do not proceed further if PHP is not working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5. Download Snipe-IT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t>Clone recent version of Snipe-IT from GIT into a local folder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.</w:t>
      </w:r>
    </w:p>
    <w:p w:rsidR="00A201DB" w:rsidRPr="00A201DB" w:rsidRDefault="00A201DB" w:rsidP="00A201DB">
      <w:pPr>
        <w:numPr>
          <w:ilvl w:val="0"/>
          <w:numId w:val="10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Working directory is /var/www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cd /var/www/</w:t>
      </w:r>
    </w:p>
    <w:p w:rsidR="00A201DB" w:rsidRPr="00A201DB" w:rsidRDefault="00A201DB" w:rsidP="00A201DB">
      <w:pPr>
        <w:numPr>
          <w:ilvl w:val="0"/>
          <w:numId w:val="10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 xml:space="preserve">Clone Snipe-IT to local folder 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git clone </w:t>
      </w:r>
      <w:bookmarkStart w:id="0" w:name="OLE_LINK1"/>
      <w:bookmarkStart w:id="1" w:name="OLE_LINK2"/>
      <w:r w:rsidR="00C45190" w:rsidRPr="00C45190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https://github.com/NaveenSutar/comtech-asset-mgmt-tool.git</w:t>
      </w: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bookmarkEnd w:id="0"/>
    <w:bookmarkEnd w:id="1"/>
    <w:p w:rsidR="00A201DB" w:rsidRPr="00A201DB" w:rsidRDefault="00A201DB" w:rsidP="00A201DB">
      <w:pPr>
        <w:numPr>
          <w:ilvl w:val="0"/>
          <w:numId w:val="10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Make a copy of .env environmental file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cd /var/www/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cp .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env.example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.env</w:t>
      </w:r>
    </w:p>
    <w:p w:rsidR="00A201DB" w:rsidRPr="00A201DB" w:rsidRDefault="00A201DB" w:rsidP="00A201DB">
      <w:pPr>
        <w:numPr>
          <w:ilvl w:val="0"/>
          <w:numId w:val="10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If you like, you can have a quick look inside the .env file with nano editor. We will come back to this file later on. Don’t make any changes to the file and use 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Ctrl + X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to exit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nano .env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6. Configure MySQL Server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Run MySQL secure installation command line wizard and secure the installation.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mysql_secure_installation</w:t>
      </w:r>
      <w:proofErr w:type="spellEnd"/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yes or no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, if you would like to install Validate Password Plugin (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I selected no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for this in my lab environment)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The next part offers you to change the password for the root of MySQL and enter password twice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The next option to remove anonymous users, I will choose 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Yes 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The next option to stop root login remotely, I would go for 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no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Reload privileges table: </w: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Yes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</w:t>
      </w:r>
    </w:p>
    <w:p w:rsidR="00A201DB" w:rsidRPr="00A201DB" w:rsidRDefault="00A201DB" w:rsidP="00A201DB">
      <w:pPr>
        <w:numPr>
          <w:ilvl w:val="0"/>
          <w:numId w:val="11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You will see, “All done”, once it is all done 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7. Create an initial database and a user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In this step, we will create database, user and grant specific privileges to new user.</w:t>
      </w:r>
    </w:p>
    <w:tbl>
      <w:tblPr>
        <w:tblW w:w="12113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6596"/>
      </w:tblGrid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snipeit_db</w:t>
            </w:r>
            <w:proofErr w:type="spellEnd"/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snipeit_user</w:t>
            </w:r>
            <w:proofErr w:type="spellEnd"/>
          </w:p>
        </w:tc>
      </w:tr>
      <w:tr w:rsidR="00A201DB" w:rsidRPr="00A201DB" w:rsidTr="00A201DB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201DB" w:rsidRPr="00A201DB" w:rsidRDefault="00A201DB" w:rsidP="00A201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201DB">
              <w:rPr>
                <w:rFonts w:ascii="Times New Roman" w:eastAsia="Times New Roman" w:hAnsi="Times New Roman" w:cs="Times New Roman"/>
                <w:lang w:eastAsia="en-GB"/>
              </w:rPr>
              <w:t>password</w:t>
            </w:r>
          </w:p>
        </w:tc>
      </w:tr>
    </w:tbl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Login to MySQL server, provide password for MySQL root user when it prompts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-u root -p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Create new database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snipeit_db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CREATE DATABASE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snipeit_db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;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Create new user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snipeit_user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CREATE USER '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snipeit_user'@'localhost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' IDENTIFIED BY 'password'; 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Grant permissions to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sipeit_user</w:t>
      </w:r>
      <w:proofErr w:type="spellEnd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 on database 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snipeit_db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GRANT ALL PRIVILEGES ON snipeit_db.* TO '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snipeit_user'@'localhost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';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Verify permissions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Show GRANTS FOR '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snipeit_user'@'localhost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'; </w:t>
      </w:r>
    </w:p>
    <w:p w:rsidR="00A201DB" w:rsidRPr="00A201DB" w:rsidRDefault="00A201DB" w:rsidP="00A201DB">
      <w:pPr>
        <w:shd w:val="clear" w:color="auto" w:fill="FFFFFF"/>
        <w:spacing w:line="330" w:lineRule="atLeast"/>
        <w:ind w:left="720" w:hanging="360"/>
        <w:textAlignment w:val="baseline"/>
        <w:rPr>
          <w:rFonts w:ascii="inherit" w:eastAsia="Times New Roman" w:hAnsi="inherit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lastRenderedPageBreak/>
        <w:fldChar w:fldCharType="begin"/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instrText xml:space="preserve"> INCLUDEPICTURE "https://blog.masteringmdm.com/wp-content/uploads/2020/10/p1_grant_privileges_check.png" \* MERGEFORMATINET </w:instrText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separate"/>
      </w:r>
      <w:r w:rsidRPr="00A201DB">
        <w:rPr>
          <w:rFonts w:ascii="inherit" w:eastAsia="Times New Roman" w:hAnsi="inherit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inherit" w:eastAsia="Times New Roman" w:hAnsi="inherit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Flush privileges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flush privileges;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Quit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quit;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Restart MySQL service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restart</w:t>
      </w:r>
    </w:p>
    <w:p w:rsidR="00A201DB" w:rsidRPr="00A201DB" w:rsidRDefault="00A201DB" w:rsidP="00A201DB">
      <w:pPr>
        <w:numPr>
          <w:ilvl w:val="0"/>
          <w:numId w:val="12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Check MySQL service status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status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8. Update .env file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Let’s update .env file with the required information. 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cd /var/www/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nano .env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Update the following:</w:t>
      </w:r>
    </w:p>
    <w:p w:rsidR="00A201DB" w:rsidRPr="00A201DB" w:rsidRDefault="00A201DB" w:rsidP="00A201DB">
      <w:pPr>
        <w:numPr>
          <w:ilvl w:val="0"/>
          <w:numId w:val="1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App_URL</w:t>
      </w:r>
      <w:proofErr w:type="spellEnd"/>
    </w:p>
    <w:p w:rsidR="00A201DB" w:rsidRPr="00A201DB" w:rsidRDefault="00A201DB" w:rsidP="00A201DB">
      <w:pPr>
        <w:numPr>
          <w:ilvl w:val="0"/>
          <w:numId w:val="1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DB_DATABASE</w:t>
      </w:r>
    </w:p>
    <w:p w:rsidR="00A201DB" w:rsidRPr="00A201DB" w:rsidRDefault="00A201DB" w:rsidP="00A201DB">
      <w:pPr>
        <w:numPr>
          <w:ilvl w:val="0"/>
          <w:numId w:val="1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DB_USERNAME</w:t>
      </w:r>
    </w:p>
    <w:p w:rsidR="00A201DB" w:rsidRPr="00A201DB" w:rsidRDefault="00A201DB" w:rsidP="00A201DB">
      <w:pPr>
        <w:numPr>
          <w:ilvl w:val="0"/>
          <w:numId w:val="13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DB_PASSWORD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"https://blog.masteringmdm.com/wp-content/uploads/2020/10/p1_env_settings.png"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4953000" cy="605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9. </w:t>
      </w:r>
      <w:r w:rsidRPr="00A201DB">
        <w:rPr>
          <w:rFonts w:ascii="inherit" w:eastAsia="Times New Roman" w:hAnsi="inherit" w:cs="Open Sans"/>
          <w:b/>
          <w:bCs/>
          <w:sz w:val="36"/>
          <w:szCs w:val="36"/>
          <w:bdr w:val="none" w:sz="0" w:space="0" w:color="auto" w:frame="1"/>
          <w:lang w:eastAsia="en-GB"/>
        </w:rPr>
        <w:t>Update folder permissions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Update folder permissions in the Snipe-IT root directory</w:t>
      </w:r>
    </w:p>
    <w:p w:rsidR="00A201DB" w:rsidRPr="00A201DB" w:rsidRDefault="00A201DB" w:rsidP="00A201DB">
      <w:pPr>
        <w:numPr>
          <w:ilvl w:val="0"/>
          <w:numId w:val="14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Working directory is /var/www/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cd /var/www/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numPr>
          <w:ilvl w:val="0"/>
          <w:numId w:val="14"/>
        </w:numPr>
        <w:shd w:val="clear" w:color="auto" w:fill="FFFFFF"/>
        <w:spacing w:after="150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Update permissions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chown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-R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www-data:www-data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/var/www/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/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chmod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-R 755 storage</w:t>
      </w:r>
    </w:p>
    <w:p w:rsidR="00A201DB" w:rsidRPr="00A201DB" w:rsidRDefault="00A201DB" w:rsidP="00A201DB">
      <w:pPr>
        <w:spacing w:line="324" w:lineRule="atLeast"/>
        <w:ind w:left="720"/>
        <w:textAlignment w:val="baseline"/>
        <w:rPr>
          <w:rFonts w:ascii="inherit" w:eastAsia="Times New Roman" w:hAnsi="inherit" w:cs="Open Sans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>chmod</w:t>
      </w:r>
      <w:proofErr w:type="spellEnd"/>
      <w:r w:rsidRPr="00A201DB">
        <w:rPr>
          <w:rFonts w:ascii="inherit" w:eastAsia="Times New Roman" w:hAnsi="inherit" w:cs="Open Sans"/>
          <w:sz w:val="21"/>
          <w:szCs w:val="21"/>
          <w:bdr w:val="none" w:sz="0" w:space="0" w:color="auto" w:frame="1"/>
          <w:lang w:eastAsia="en-GB"/>
        </w:rPr>
        <w:t xml:space="preserve"> -R 755 public/uploads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10. Download Composer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Working directory is logged in user’s home directory. In my case it is /home/</w:t>
      </w:r>
      <w:proofErr w:type="spellStart"/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curl 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sS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https://getcomposer.org/installer | php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mv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composer.phar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usr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/local/bin/composer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11. Install PHP dependencies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lastRenderedPageBreak/>
        <w:t>There are a number of PHP dependencies, ensure these all are successfully installed. </w: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br/>
        <w:t>Working directory: Home directory of logged in user 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add-apt-repository universe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apt-get install -y git unzip php php-curl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mysql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gd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ldap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php-zip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mbstring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php-xml php-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bcmath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php-tokenizer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12. Install Composer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Working directory: /var/www/</w:t>
      </w:r>
      <w:proofErr w:type="spellStart"/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cd /var/www/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composer install --no-dev --prefer-source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13. Generate App Key for .env file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Run the following command and enter yes when prompted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php artisan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key:generate</w:t>
      </w:r>
      <w:proofErr w:type="spellEnd"/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begin"/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instrText xml:space="preserve"> INCLUDEPICTURE "https://blog.masteringmdm.com/wp-content/uploads/2020/10/p1_generate_app_key.png" \* MERGEFORMATINET </w:instrTex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separate"/>
      </w:r>
      <w:r w:rsidRPr="00A201DB">
        <w:rPr>
          <w:rFonts w:ascii="inherit" w:eastAsia="Times New Roman" w:hAnsi="inherit" w:cs="Open Sans"/>
          <w:b/>
          <w:bCs/>
          <w:noProof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5731510" cy="131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t>Verify the key generation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Open .env file and check APP_KEY value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nano .env</w:t>
      </w:r>
    </w:p>
    <w:p w:rsidR="00A201DB" w:rsidRPr="00A201DB" w:rsidRDefault="00A201DB" w:rsidP="00A201DB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begin"/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instrText xml:space="preserve"> INCLUDEPICTURE "https://blog.masteringmdm.com/wp-content/uploads/2021/02/SNIPE-Ubuntu-NGINX-03.png" \* MERGEFORMATINET </w:instrText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separate"/>
      </w:r>
      <w:r w:rsidRPr="00A201DB">
        <w:rPr>
          <w:rFonts w:ascii="inherit" w:eastAsia="Times New Roman" w:hAnsi="inherit" w:cs="Open Sans"/>
          <w:b/>
          <w:bCs/>
          <w:noProof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5731510" cy="142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inherit" w:eastAsia="Times New Roman" w:hAnsi="inherit" w:cs="Open Sans"/>
          <w:b/>
          <w:bCs/>
          <w:sz w:val="21"/>
          <w:szCs w:val="21"/>
          <w:bdr w:val="none" w:sz="0" w:space="0" w:color="auto" w:frame="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14. Update Snipe-IT site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We created a site earlier and in this step we will update the root folder.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nano /etc/nginx/sites-available/ams.teknex.com.au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Update the root to the following: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/var/www/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snipeit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/public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begin"/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instrText xml:space="preserve"> INCLUDEPICTURE "https://blog.masteringmdm.com/wp-content/uploads/2021/02/SNIPE-Ubuntu-NGINX-04.png" \* MERGEFORMATINET </w:instrText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separate"/>
      </w:r>
      <w:r w:rsidRPr="00A201DB">
        <w:rPr>
          <w:rFonts w:ascii="Open Sans" w:eastAsia="Times New Roman" w:hAnsi="Open Sans" w:cs="Open Sans"/>
          <w:noProof/>
          <w:sz w:val="21"/>
          <w:szCs w:val="21"/>
          <w:lang w:eastAsia="en-GB"/>
        </w:rPr>
        <w:drawing>
          <wp:inline distT="0" distB="0" distL="0" distR="0">
            <wp:extent cx="5731510" cy="124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fldChar w:fldCharType="end"/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Restart the web server</w:t>
      </w:r>
    </w:p>
    <w:p w:rsidR="00A201DB" w:rsidRPr="00A201DB" w:rsidRDefault="00A201DB" w:rsidP="00A201DB">
      <w:pPr>
        <w:spacing w:line="324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en-GB"/>
        </w:rPr>
      </w:pP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lastRenderedPageBreak/>
        <w:t>sudo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service </w:t>
      </w:r>
      <w:proofErr w:type="spellStart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>nginx</w:t>
      </w:r>
      <w:proofErr w:type="spellEnd"/>
      <w:r w:rsidRPr="00A201DB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n-GB"/>
        </w:rPr>
        <w:t xml:space="preserve"> restart</w:t>
      </w:r>
    </w:p>
    <w:p w:rsidR="00A201DB" w:rsidRPr="00A201DB" w:rsidRDefault="00A201DB" w:rsidP="00A201DB">
      <w:pPr>
        <w:shd w:val="clear" w:color="auto" w:fill="FFFFFF"/>
        <w:spacing w:line="420" w:lineRule="atLeast"/>
        <w:textAlignment w:val="baseline"/>
        <w:outlineLvl w:val="1"/>
        <w:rPr>
          <w:rFonts w:ascii="Open Sans" w:eastAsia="Times New Roman" w:hAnsi="Open Sans" w:cs="Open Sans"/>
          <w:b/>
          <w:bCs/>
          <w:sz w:val="36"/>
          <w:szCs w:val="36"/>
          <w:lang w:eastAsia="en-GB"/>
        </w:rPr>
      </w:pPr>
      <w:r w:rsidRPr="00A201DB">
        <w:rPr>
          <w:rFonts w:ascii="Open Sans" w:eastAsia="Times New Roman" w:hAnsi="Open Sans" w:cs="Open Sans"/>
          <w:b/>
          <w:bCs/>
          <w:sz w:val="36"/>
          <w:szCs w:val="36"/>
          <w:bdr w:val="none" w:sz="0" w:space="0" w:color="auto" w:frame="1"/>
          <w:lang w:eastAsia="en-GB"/>
        </w:rPr>
        <w:t>15. Snipe-IT pre-flight setup</w:t>
      </w:r>
    </w:p>
    <w:p w:rsidR="00A201DB" w:rsidRPr="00A201DB" w:rsidRDefault="00A201DB" w:rsidP="00A201DB">
      <w:pPr>
        <w:shd w:val="clear" w:color="auto" w:fill="FFFFFF"/>
        <w:spacing w:after="300" w:line="330" w:lineRule="atLeast"/>
        <w:textAlignment w:val="baseline"/>
        <w:rPr>
          <w:rFonts w:ascii="Open Sans" w:eastAsia="Times New Roman" w:hAnsi="Open Sans" w:cs="Open Sans"/>
          <w:sz w:val="21"/>
          <w:szCs w:val="21"/>
          <w:lang w:eastAsia="en-GB"/>
        </w:rPr>
      </w:pPr>
      <w:r w:rsidRPr="00A201DB">
        <w:rPr>
          <w:rFonts w:ascii="Open Sans" w:eastAsia="Times New Roman" w:hAnsi="Open Sans" w:cs="Open Sans"/>
          <w:sz w:val="21"/>
          <w:szCs w:val="21"/>
          <w:lang w:eastAsia="en-GB"/>
        </w:rPr>
        <w:t>Browse to IP address of your Ubuntu server and you should see the pre-flight page. Follow the prompts and you are done!!</w:t>
      </w:r>
    </w:p>
    <w:p w:rsidR="00737BC6" w:rsidRPr="00A201DB" w:rsidRDefault="00737BC6"/>
    <w:sectPr w:rsidR="00737BC6" w:rsidRPr="00A201DB" w:rsidSect="00A201D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4D8"/>
    <w:multiLevelType w:val="multilevel"/>
    <w:tmpl w:val="940AA6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865A59"/>
    <w:multiLevelType w:val="multilevel"/>
    <w:tmpl w:val="A8647B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772DDA"/>
    <w:multiLevelType w:val="multilevel"/>
    <w:tmpl w:val="9612C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5172F2A"/>
    <w:multiLevelType w:val="multilevel"/>
    <w:tmpl w:val="4850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A2AB1"/>
    <w:multiLevelType w:val="multilevel"/>
    <w:tmpl w:val="0ACCAE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CBC2D06"/>
    <w:multiLevelType w:val="multilevel"/>
    <w:tmpl w:val="EA4020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3E11E41"/>
    <w:multiLevelType w:val="multilevel"/>
    <w:tmpl w:val="D02CB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78E213B"/>
    <w:multiLevelType w:val="multilevel"/>
    <w:tmpl w:val="22F21C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1ED0491"/>
    <w:multiLevelType w:val="multilevel"/>
    <w:tmpl w:val="D91477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3697111"/>
    <w:multiLevelType w:val="multilevel"/>
    <w:tmpl w:val="B73CE8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3D05EA8"/>
    <w:multiLevelType w:val="multilevel"/>
    <w:tmpl w:val="380A32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18303E2"/>
    <w:multiLevelType w:val="multilevel"/>
    <w:tmpl w:val="5DB07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400723E"/>
    <w:multiLevelType w:val="multilevel"/>
    <w:tmpl w:val="E416A4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7E84EC1"/>
    <w:multiLevelType w:val="multilevel"/>
    <w:tmpl w:val="34B6A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3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11"/>
  </w:num>
  <w:num w:numId="11">
    <w:abstractNumId w:val="8"/>
  </w:num>
  <w:num w:numId="12">
    <w:abstractNumId w:val="4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F"/>
    <w:rsid w:val="00737BC6"/>
    <w:rsid w:val="007518CF"/>
    <w:rsid w:val="00A201DB"/>
    <w:rsid w:val="00C4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42FAE"/>
  <w15:chartTrackingRefBased/>
  <w15:docId w15:val="{14365C96-9690-674E-94A1-7960F03D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1D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1D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as-inline-color">
    <w:name w:val="has-inline-color"/>
    <w:basedOn w:val="DefaultParagraphFont"/>
    <w:rsid w:val="00A201DB"/>
  </w:style>
  <w:style w:type="paragraph" w:styleId="NormalWeb">
    <w:name w:val="Normal (Web)"/>
    <w:basedOn w:val="Normal"/>
    <w:uiPriority w:val="99"/>
    <w:semiHidden/>
    <w:unhideWhenUsed/>
    <w:rsid w:val="00A201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201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01DB"/>
    <w:rPr>
      <w:b/>
      <w:bCs/>
    </w:rPr>
  </w:style>
  <w:style w:type="character" w:customStyle="1" w:styleId="enlighter-text">
    <w:name w:val="enlighter-text"/>
    <w:basedOn w:val="DefaultParagraphFont"/>
    <w:rsid w:val="00A201DB"/>
  </w:style>
  <w:style w:type="character" w:customStyle="1" w:styleId="enlighter-m3">
    <w:name w:val="enlighter-m3"/>
    <w:basedOn w:val="DefaultParagraphFont"/>
    <w:rsid w:val="00A201DB"/>
  </w:style>
  <w:style w:type="character" w:customStyle="1" w:styleId="enlighter-g1">
    <w:name w:val="enlighter-g1"/>
    <w:basedOn w:val="DefaultParagraphFont"/>
    <w:rsid w:val="00A201DB"/>
  </w:style>
  <w:style w:type="character" w:customStyle="1" w:styleId="enlighter-n1">
    <w:name w:val="enlighter-n1"/>
    <w:basedOn w:val="DefaultParagraphFont"/>
    <w:rsid w:val="00A201DB"/>
  </w:style>
  <w:style w:type="character" w:customStyle="1" w:styleId="enlighter-n0">
    <w:name w:val="enlighter-n0"/>
    <w:basedOn w:val="DefaultParagraphFont"/>
    <w:rsid w:val="00A201DB"/>
  </w:style>
  <w:style w:type="character" w:customStyle="1" w:styleId="enlighter-g0">
    <w:name w:val="enlighter-g0"/>
    <w:basedOn w:val="DefaultParagraphFont"/>
    <w:rsid w:val="00A201DB"/>
  </w:style>
  <w:style w:type="character" w:customStyle="1" w:styleId="enlighter-s0">
    <w:name w:val="enlighter-s0"/>
    <w:basedOn w:val="DefaultParagraphFont"/>
    <w:rsid w:val="00A201DB"/>
  </w:style>
  <w:style w:type="character" w:customStyle="1" w:styleId="enlighter-c0">
    <w:name w:val="enlighter-c0"/>
    <w:basedOn w:val="DefaultParagraphFont"/>
    <w:rsid w:val="00A201DB"/>
  </w:style>
  <w:style w:type="character" w:customStyle="1" w:styleId="enlighter-k1">
    <w:name w:val="enlighter-k1"/>
    <w:basedOn w:val="DefaultParagraphFont"/>
    <w:rsid w:val="00A2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88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155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93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147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536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79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70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201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7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6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425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00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09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21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648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11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395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08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652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986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864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384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215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04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577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571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3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09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461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063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127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356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0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920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005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724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862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3933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831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00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819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613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78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45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90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44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42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08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80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64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53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5696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87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871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24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108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62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31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58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158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96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20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51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09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987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26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8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99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19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1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798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68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125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934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69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36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167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145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14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088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263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520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49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888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12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12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218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70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848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117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032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498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251096">
          <w:blockQuote w:val="1"/>
          <w:marLeft w:val="0"/>
          <w:marRight w:val="0"/>
          <w:marTop w:val="0"/>
          <w:marBottom w:val="450"/>
          <w:divBdr>
            <w:top w:val="none" w:sz="0" w:space="15" w:color="auto"/>
            <w:left w:val="single" w:sz="24" w:space="15" w:color="3498DB"/>
            <w:bottom w:val="none" w:sz="0" w:space="15" w:color="auto"/>
            <w:right w:val="none" w:sz="0" w:space="15" w:color="3498DB"/>
          </w:divBdr>
        </w:div>
        <w:div w:id="1897810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26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215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04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92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988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385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263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866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19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94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252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10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540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024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298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596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929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65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75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474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16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538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276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9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780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48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657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34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513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337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6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455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662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847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905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345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493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155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92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888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1790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141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973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806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5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46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659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92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554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818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5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49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997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531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67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161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92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19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599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3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326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12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15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8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885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97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23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72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169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00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863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2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147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74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90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601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793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820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383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982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672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086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458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47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42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528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39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7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885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084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607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642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91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42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960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hyperlink" Target="https://www.putty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Snipeit install Doc.docx</Template>
  <TotalTime>2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Sutar</dc:creator>
  <cp:keywords/>
  <dc:description/>
  <cp:lastModifiedBy>Navin Sutar</cp:lastModifiedBy>
  <cp:revision>2</cp:revision>
  <dcterms:created xsi:type="dcterms:W3CDTF">2022-07-01T17:13:00Z</dcterms:created>
  <dcterms:modified xsi:type="dcterms:W3CDTF">2022-07-06T04:57:00Z</dcterms:modified>
</cp:coreProperties>
</file>